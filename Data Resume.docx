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5D45D" w14:textId="77777777" w:rsidR="00165BAF" w:rsidRPr="00A07D6A" w:rsidRDefault="00464CE4" w:rsidP="00165BAF">
      <w:pPr>
        <w:pStyle w:val="ContactInfo"/>
      </w:pPr>
      <w:r>
        <w:t>PATRICIA CADAR</w:t>
      </w:r>
    </w:p>
    <w:p w14:paraId="65C0CB4D" w14:textId="77777777" w:rsidR="00165BAF" w:rsidRPr="00DE7766" w:rsidRDefault="00464CE4" w:rsidP="00165BAF">
      <w:pPr>
        <w:pStyle w:val="ContactInfo"/>
      </w:pPr>
      <w:r>
        <w:t>10603 Lockerbie Dr, Austin, TX 78750</w:t>
      </w:r>
    </w:p>
    <w:p w14:paraId="304428CF" w14:textId="77777777" w:rsidR="00165BAF" w:rsidRDefault="00464CE4" w:rsidP="00165BAF">
      <w:pPr>
        <w:pStyle w:val="ContactInfo"/>
      </w:pPr>
      <w:r>
        <w:t>512-927-6764</w:t>
      </w:r>
    </w:p>
    <w:p w14:paraId="69593441" w14:textId="1F0F23AC" w:rsidR="00D64924" w:rsidRDefault="003D7B31" w:rsidP="00C80489">
      <w:pPr>
        <w:pStyle w:val="ContactInfo"/>
      </w:pPr>
      <w:hyperlink r:id="rId7" w:history="1">
        <w:r w:rsidR="00464CE4" w:rsidRPr="00B63BEE">
          <w:rPr>
            <w:rStyle w:val="Hyperlink"/>
          </w:rPr>
          <w:t>pia.cadar@gmail.com</w:t>
        </w:r>
      </w:hyperlink>
      <w:r w:rsidR="003A08BA">
        <w:t xml:space="preserve"> </w:t>
      </w:r>
    </w:p>
    <w:p w14:paraId="6A24FF38" w14:textId="4C847FC6" w:rsidR="00D64924" w:rsidRPr="00D64924" w:rsidRDefault="00D64924" w:rsidP="00C80489">
      <w:pPr>
        <w:pStyle w:val="ContactInfo"/>
      </w:pPr>
      <w:hyperlink r:id="rId8" w:history="1">
        <w:r w:rsidRPr="005F060B">
          <w:rPr>
            <w:rStyle w:val="Hyperlink"/>
          </w:rPr>
          <w:t>https://p</w:t>
        </w:r>
        <w:r w:rsidRPr="005F060B">
          <w:rPr>
            <w:rStyle w:val="Hyperlink"/>
          </w:rPr>
          <w:t>i</w:t>
        </w:r>
        <w:r w:rsidRPr="005F060B">
          <w:rPr>
            <w:rStyle w:val="Hyperlink"/>
          </w:rPr>
          <w:t>ac</w:t>
        </w:r>
        <w:r w:rsidRPr="005F060B">
          <w:rPr>
            <w:rStyle w:val="Hyperlink"/>
          </w:rPr>
          <w:t>a</w:t>
        </w:r>
        <w:r w:rsidRPr="005F060B">
          <w:rPr>
            <w:rStyle w:val="Hyperlink"/>
          </w:rPr>
          <w:t>dar.github.io</w:t>
        </w:r>
      </w:hyperlink>
      <w:r>
        <w:t xml:space="preserve"> </w:t>
      </w:r>
    </w:p>
    <w:p w14:paraId="08388971" w14:textId="77777777" w:rsidR="00165BAF" w:rsidRDefault="00464CE4" w:rsidP="00165BAF">
      <w:pPr>
        <w:pStyle w:val="Heading1"/>
      </w:pPr>
      <w:r>
        <w:t>Objective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14:paraId="4639B808" w14:textId="77777777" w:rsidTr="005C0355">
        <w:tc>
          <w:tcPr>
            <w:tcW w:w="8640" w:type="dxa"/>
          </w:tcPr>
          <w:p w14:paraId="7BFD79E1" w14:textId="5E2E808B" w:rsidR="00033380" w:rsidRDefault="00464CE4" w:rsidP="00033380">
            <w:r>
              <w:t xml:space="preserve">Highly driven </w:t>
            </w:r>
            <w:r w:rsidR="00357A50">
              <w:t>Computational Biology</w:t>
            </w:r>
            <w:r>
              <w:t xml:space="preserve"> and Computer Science student. Looking for an internship </w:t>
            </w:r>
            <w:r w:rsidR="00357A50">
              <w:t>or full-time job starting May 2021</w:t>
            </w:r>
            <w:r>
              <w:t>.</w:t>
            </w:r>
          </w:p>
        </w:tc>
      </w:tr>
    </w:tbl>
    <w:p w14:paraId="2F55D829" w14:textId="77777777" w:rsidR="00033380" w:rsidRPr="00033380" w:rsidRDefault="00464CE4" w:rsidP="00033380">
      <w:pPr>
        <w:pStyle w:val="Heading1"/>
      </w:pPr>
      <w:r>
        <w:t>Skills</w:t>
      </w:r>
    </w:p>
    <w:p w14:paraId="0B525ACA" w14:textId="77777777" w:rsidR="003A08BA" w:rsidRDefault="003A08BA" w:rsidP="00033380">
      <w:pPr>
        <w:pStyle w:val="Heading2"/>
        <w:sectPr w:rsidR="003A08BA" w:rsidSect="003A08BA">
          <w:type w:val="continuous"/>
          <w:pgSz w:w="12240" w:h="15840"/>
          <w:pgMar w:top="1440" w:right="1800" w:bottom="1080" w:left="1800" w:header="720" w:footer="720" w:gutter="0"/>
          <w:cols w:space="720"/>
          <w:docGrid w:linePitch="360"/>
        </w:sectPr>
      </w:pPr>
    </w:p>
    <w:p w14:paraId="7171AC34" w14:textId="77777777" w:rsidR="00033380" w:rsidRPr="00116379" w:rsidRDefault="003D7B31" w:rsidP="00033380">
      <w:pPr>
        <w:pStyle w:val="Heading2"/>
      </w:pPr>
      <w:sdt>
        <w:sdtPr>
          <w:alias w:val="Languages:"/>
          <w:tag w:val="Languages:"/>
          <w:id w:val="1517655715"/>
          <w:placeholder>
            <w:docPart w:val="6581CBA9D3B4004EB492C51239B15DC1"/>
          </w:placeholder>
          <w:temporary/>
          <w:showingPlcHdr/>
          <w15:appearance w15:val="hidden"/>
        </w:sdtPr>
        <w:sdtEndPr/>
        <w:sdtContent>
          <w:r w:rsidR="00033380" w:rsidRPr="00116379">
            <w:t>Languages</w:t>
          </w:r>
        </w:sdtContent>
      </w:sdt>
    </w:p>
    <w:p w14:paraId="30E84944" w14:textId="77777777" w:rsidR="00033380" w:rsidRDefault="00464CE4" w:rsidP="00033380">
      <w:pPr>
        <w:pStyle w:val="ListParagraph"/>
      </w:pPr>
      <w:r>
        <w:t>Proficient in: Python, R, Java</w:t>
      </w:r>
    </w:p>
    <w:p w14:paraId="5A4F91A4" w14:textId="7502C635" w:rsidR="00464CE4" w:rsidRDefault="00464CE4" w:rsidP="00033380">
      <w:pPr>
        <w:pStyle w:val="ListParagraph"/>
      </w:pPr>
      <w:r>
        <w:t xml:space="preserve">Familiar </w:t>
      </w:r>
      <w:proofErr w:type="gramStart"/>
      <w:r>
        <w:t>with:</w:t>
      </w:r>
      <w:proofErr w:type="gramEnd"/>
      <w:r w:rsidR="00A5724C">
        <w:t xml:space="preserve"> SQL, </w:t>
      </w:r>
      <w:r>
        <w:t>HTML, JavaScript</w:t>
      </w:r>
      <w:r w:rsidR="00357A50">
        <w:t>, Swift</w:t>
      </w:r>
    </w:p>
    <w:p w14:paraId="067AC29D" w14:textId="77777777" w:rsidR="00AC6C04" w:rsidRDefault="00AC6C04" w:rsidP="00AC6C04">
      <w:pPr>
        <w:pStyle w:val="ListParagraph"/>
        <w:numPr>
          <w:ilvl w:val="0"/>
          <w:numId w:val="0"/>
        </w:numPr>
        <w:ind w:left="792"/>
      </w:pPr>
    </w:p>
    <w:p w14:paraId="3993158C" w14:textId="320FBF43" w:rsidR="00033380" w:rsidRDefault="00AC6C04" w:rsidP="00033380">
      <w:pPr>
        <w:pStyle w:val="Heading2"/>
      </w:pPr>
      <w:r>
        <w:t>Frameworks</w:t>
      </w:r>
    </w:p>
    <w:p w14:paraId="71C966FD" w14:textId="1CFF496C" w:rsidR="00215B84" w:rsidRDefault="00AC6C04" w:rsidP="00AC6C04">
      <w:pPr>
        <w:pStyle w:val="ListParagraph"/>
      </w:pPr>
      <w:r>
        <w:t xml:space="preserve">Pandas, </w:t>
      </w:r>
      <w:proofErr w:type="spellStart"/>
      <w:r>
        <w:t>numpy</w:t>
      </w:r>
      <w:proofErr w:type="spellEnd"/>
      <w:r w:rsidR="00215B84">
        <w:t xml:space="preserve">, </w:t>
      </w:r>
      <w:proofErr w:type="spellStart"/>
      <w:r w:rsidR="00215B84">
        <w:t>sklearn</w:t>
      </w:r>
      <w:proofErr w:type="spellEnd"/>
      <w:r w:rsidR="00215B84">
        <w:t xml:space="preserve">, matplotlib, </w:t>
      </w:r>
      <w:proofErr w:type="spellStart"/>
      <w:r>
        <w:t>plotly</w:t>
      </w:r>
      <w:proofErr w:type="spellEnd"/>
    </w:p>
    <w:p w14:paraId="08B07846" w14:textId="77777777" w:rsidR="00AC6C04" w:rsidRDefault="00AC6C04" w:rsidP="00AC6C04">
      <w:pPr>
        <w:pStyle w:val="ListParagraph"/>
        <w:numPr>
          <w:ilvl w:val="0"/>
          <w:numId w:val="0"/>
        </w:numPr>
        <w:ind w:left="792"/>
      </w:pPr>
    </w:p>
    <w:p w14:paraId="5680FA82" w14:textId="7365EB3B" w:rsidR="00215B84" w:rsidRDefault="00AC6C04" w:rsidP="00215B84">
      <w:pPr>
        <w:pStyle w:val="Heading2"/>
      </w:pPr>
      <w:r>
        <w:t>Mathematical Models</w:t>
      </w:r>
    </w:p>
    <w:p w14:paraId="333F8E35" w14:textId="05B0F555" w:rsidR="00AC6C04" w:rsidRPr="00AC6C04" w:rsidRDefault="00AC6C04" w:rsidP="00AC6C04">
      <w:pPr>
        <w:pStyle w:val="ListParagraph"/>
        <w:rPr>
          <w:b/>
          <w:bCs/>
        </w:rPr>
      </w:pPr>
      <w:r>
        <w:t>Linear regression, Log regression, Decision trees, Naive Bayes, KNN, K-means, Random forests, SVM, Neural Networks, PCA</w:t>
      </w:r>
    </w:p>
    <w:p w14:paraId="3D19082C" w14:textId="77777777" w:rsidR="00177345" w:rsidRDefault="00177345" w:rsidP="00177345">
      <w:pPr>
        <w:ind w:left="432"/>
        <w:rPr>
          <w:b/>
          <w:bCs/>
        </w:rPr>
      </w:pPr>
      <w:r>
        <w:rPr>
          <w:b/>
          <w:bCs/>
        </w:rPr>
        <w:t>Hard Skills</w:t>
      </w:r>
    </w:p>
    <w:p w14:paraId="045B64B1" w14:textId="2ED845BD" w:rsidR="003A08BA" w:rsidRPr="003A08BA" w:rsidRDefault="00C80489" w:rsidP="003A08BA">
      <w:pPr>
        <w:pStyle w:val="ListParagraph"/>
        <w:rPr>
          <w:b/>
          <w:bCs/>
        </w:rPr>
      </w:pPr>
      <w:r>
        <w:t xml:space="preserve">GitHub, GitLab, </w:t>
      </w:r>
      <w:r w:rsidR="00742491">
        <w:t xml:space="preserve">Tableau, </w:t>
      </w:r>
      <w:r w:rsidR="00177345">
        <w:t xml:space="preserve">Microsoft Office, Data Mining and Data QA, </w:t>
      </w:r>
      <w:r w:rsidR="00A5724C">
        <w:t>Data Visualization</w:t>
      </w:r>
      <w:r w:rsidR="00177345">
        <w:t xml:space="preserve">, Statistics and Probability, Experimental Design and Analysis, Survey Creation, Problem Solving </w:t>
      </w:r>
    </w:p>
    <w:p w14:paraId="41329292" w14:textId="77777777" w:rsidR="00177345" w:rsidRDefault="00177345" w:rsidP="00177345">
      <w:pPr>
        <w:ind w:left="432"/>
        <w:rPr>
          <w:b/>
          <w:bCs/>
        </w:rPr>
      </w:pPr>
      <w:r>
        <w:rPr>
          <w:b/>
          <w:bCs/>
        </w:rPr>
        <w:t>Soft Skills</w:t>
      </w:r>
    </w:p>
    <w:p w14:paraId="4C2DD4B0" w14:textId="77777777" w:rsidR="00177345" w:rsidRPr="00406C87" w:rsidRDefault="00177345" w:rsidP="00177345">
      <w:pPr>
        <w:pStyle w:val="ListParagraph"/>
        <w:rPr>
          <w:b/>
          <w:bCs/>
        </w:rPr>
      </w:pPr>
      <w:r>
        <w:t>Communication and Public Speaking, Critical Thinking, Attention to Detail, Organization, Teamwork and Collaboration, Creativity, Leadership, Time-Management</w:t>
      </w:r>
      <w:r w:rsidR="00436399">
        <w:t>, Self-Motivation</w:t>
      </w:r>
    </w:p>
    <w:p w14:paraId="15454220" w14:textId="77777777" w:rsidR="00406C87" w:rsidRDefault="00406C87" w:rsidP="00406C87">
      <w:pPr>
        <w:ind w:left="432"/>
        <w:rPr>
          <w:b/>
          <w:bCs/>
        </w:rPr>
      </w:pPr>
      <w:r>
        <w:rPr>
          <w:b/>
          <w:bCs/>
        </w:rPr>
        <w:t>Foreign Language</w:t>
      </w:r>
    </w:p>
    <w:p w14:paraId="1D068577" w14:textId="77777777" w:rsidR="00406C87" w:rsidRPr="00406C87" w:rsidRDefault="00406C87" w:rsidP="00406C87">
      <w:pPr>
        <w:pStyle w:val="ListParagraph"/>
        <w:rPr>
          <w:b/>
          <w:bCs/>
        </w:rPr>
      </w:pPr>
      <w:r>
        <w:t>Romanian (fluent)</w:t>
      </w:r>
    </w:p>
    <w:p w14:paraId="1E3AF6C8" w14:textId="77777777" w:rsidR="00406C87" w:rsidRPr="00406C87" w:rsidRDefault="00406C87" w:rsidP="00406C87">
      <w:pPr>
        <w:pStyle w:val="ListParagraph"/>
        <w:rPr>
          <w:b/>
          <w:bCs/>
        </w:rPr>
      </w:pPr>
      <w:r>
        <w:t>French (beginner)</w:t>
      </w:r>
    </w:p>
    <w:p w14:paraId="571A143F" w14:textId="77777777" w:rsidR="003A08BA" w:rsidRDefault="003A08BA" w:rsidP="00033380">
      <w:pPr>
        <w:pStyle w:val="Heading1"/>
        <w:sectPr w:rsidR="003A08BA" w:rsidSect="003A08BA">
          <w:type w:val="continuous"/>
          <w:pgSz w:w="12240" w:h="15840"/>
          <w:pgMar w:top="1440" w:right="1800" w:bottom="1080" w:left="1800" w:header="720" w:footer="720" w:gutter="0"/>
          <w:cols w:num="2" w:space="720"/>
          <w:docGrid w:linePitch="360"/>
        </w:sectPr>
      </w:pPr>
    </w:p>
    <w:p w14:paraId="1E879A91" w14:textId="77777777" w:rsidR="00033380" w:rsidRDefault="003D7B31" w:rsidP="00033380">
      <w:pPr>
        <w:pStyle w:val="Heading1"/>
      </w:pPr>
      <w:sdt>
        <w:sdtPr>
          <w:alias w:val="Experience:"/>
          <w:tag w:val="Experience:"/>
          <w:id w:val="1922599604"/>
          <w:placeholder>
            <w:docPart w:val="0C6F15127B525349AF49E4EAA0E62020"/>
          </w:placeholder>
          <w:temporary/>
          <w:showingPlcHdr/>
          <w15:appearance w15:val="hidden"/>
        </w:sdtPr>
        <w:sdtEndPr/>
        <w:sdtContent>
          <w:r w:rsidR="00033380"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3ABBD545" w14:textId="77777777" w:rsidTr="005C0355">
        <w:trPr>
          <w:trHeight w:val="216"/>
        </w:trPr>
        <w:tc>
          <w:tcPr>
            <w:tcW w:w="6427" w:type="dxa"/>
          </w:tcPr>
          <w:p w14:paraId="534172CF" w14:textId="77777777" w:rsidR="00300698" w:rsidRPr="00DE7766" w:rsidRDefault="00436399" w:rsidP="007D5AB6">
            <w:pPr>
              <w:pStyle w:val="Heading2"/>
            </w:pPr>
            <w:r>
              <w:t>Research Assistant – DIY Diagnostics Lab</w:t>
            </w:r>
          </w:p>
        </w:tc>
        <w:tc>
          <w:tcPr>
            <w:tcW w:w="2213" w:type="dxa"/>
          </w:tcPr>
          <w:p w14:paraId="10DE49A4" w14:textId="7071F17A" w:rsidR="00300698" w:rsidRPr="00DE7766" w:rsidRDefault="00336FED" w:rsidP="007D5AB6">
            <w:pPr>
              <w:pStyle w:val="Dates"/>
            </w:pPr>
            <w:r>
              <w:t>Jan 2019</w:t>
            </w:r>
            <w:r w:rsidR="00436399">
              <w:t xml:space="preserve"> </w:t>
            </w:r>
            <w:r>
              <w:t>–</w:t>
            </w:r>
            <w:r w:rsidR="00436399">
              <w:t xml:space="preserve"> </w:t>
            </w:r>
            <w:r>
              <w:t>Jan 2021</w:t>
            </w:r>
          </w:p>
        </w:tc>
      </w:tr>
    </w:tbl>
    <w:p w14:paraId="52F196DA" w14:textId="77777777" w:rsidR="00033380" w:rsidRPr="00D97489" w:rsidRDefault="00436399" w:rsidP="00033380">
      <w:pPr>
        <w:pStyle w:val="Location"/>
      </w:pPr>
      <w:r>
        <w:t>University of Texas at Austin</w:t>
      </w:r>
    </w:p>
    <w:p w14:paraId="1934FA6C" w14:textId="313AF94E" w:rsidR="00300698" w:rsidRDefault="00436399" w:rsidP="00436399">
      <w:pPr>
        <w:pStyle w:val="ListParagraph"/>
      </w:pPr>
      <w:r>
        <w:t xml:space="preserve">Assist students </w:t>
      </w:r>
      <w:r w:rsidR="00650E78">
        <w:t>with</w:t>
      </w:r>
      <w:r>
        <w:t xml:space="preserve"> coding in HTML and JavaScript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436399" w:rsidRPr="00DE7766" w14:paraId="2FB84B76" w14:textId="77777777" w:rsidTr="004D0848">
        <w:trPr>
          <w:trHeight w:val="216"/>
        </w:trPr>
        <w:tc>
          <w:tcPr>
            <w:tcW w:w="6427" w:type="dxa"/>
          </w:tcPr>
          <w:p w14:paraId="2077B0D1" w14:textId="5F881901" w:rsidR="00436399" w:rsidRPr="00DE7766" w:rsidRDefault="00436399" w:rsidP="004D0848">
            <w:pPr>
              <w:pStyle w:val="Heading2"/>
            </w:pPr>
            <w:r>
              <w:t>Undergraduate Researcher</w:t>
            </w:r>
            <w:r w:rsidR="00357A50">
              <w:t xml:space="preserve"> – DIY Diagnostics Lab</w:t>
            </w:r>
          </w:p>
        </w:tc>
        <w:tc>
          <w:tcPr>
            <w:tcW w:w="2213" w:type="dxa"/>
          </w:tcPr>
          <w:p w14:paraId="2AC70284" w14:textId="6F06590E" w:rsidR="00436399" w:rsidRPr="00DE7766" w:rsidRDefault="00436399" w:rsidP="004D0848">
            <w:pPr>
              <w:pStyle w:val="Dates"/>
            </w:pPr>
            <w:r>
              <w:t xml:space="preserve">Jan 2018 </w:t>
            </w:r>
            <w:r w:rsidR="00336FED">
              <w:t>–</w:t>
            </w:r>
            <w:r>
              <w:t xml:space="preserve"> </w:t>
            </w:r>
            <w:r w:rsidR="00336FED">
              <w:t>Jan 2021</w:t>
            </w:r>
          </w:p>
        </w:tc>
      </w:tr>
    </w:tbl>
    <w:p w14:paraId="4C33A89C" w14:textId="77777777" w:rsidR="00436399" w:rsidRPr="00D97489" w:rsidRDefault="00436399" w:rsidP="00436399">
      <w:pPr>
        <w:pStyle w:val="Location"/>
      </w:pPr>
      <w:r>
        <w:t>University of Texas at Austin</w:t>
      </w:r>
    </w:p>
    <w:p w14:paraId="74D85218" w14:textId="77777777" w:rsidR="00436399" w:rsidRDefault="00436399" w:rsidP="00436399">
      <w:pPr>
        <w:pStyle w:val="ListParagraph"/>
      </w:pPr>
      <w:r>
        <w:t>Research using Python</w:t>
      </w:r>
    </w:p>
    <w:p w14:paraId="29D2525D" w14:textId="0AB58B4E" w:rsidR="00436399" w:rsidRPr="0010077D" w:rsidRDefault="00436399" w:rsidP="00987853">
      <w:pPr>
        <w:pStyle w:val="ListParagraph"/>
        <w:numPr>
          <w:ilvl w:val="1"/>
          <w:numId w:val="18"/>
        </w:numPr>
      </w:pPr>
      <w:r>
        <w:t xml:space="preserve">Develop a more accurate and efficient scoliosis </w:t>
      </w:r>
      <w:r w:rsidR="00987853">
        <w:t>detection</w:t>
      </w:r>
      <w:r>
        <w:t xml:space="preserve"> device</w:t>
      </w:r>
      <w:r w:rsidR="00987853">
        <w:t xml:space="preserve"> using a Python program that took data from flex sensors and created a 3D plot of a person’s spine </w:t>
      </w:r>
    </w:p>
    <w:p w14:paraId="04AE8624" w14:textId="77777777" w:rsidR="00436399" w:rsidRDefault="00436399" w:rsidP="00436399">
      <w:pPr>
        <w:pStyle w:val="ListParagraph"/>
      </w:pPr>
      <w:r>
        <w:t>Research using R</w:t>
      </w:r>
    </w:p>
    <w:p w14:paraId="365CCA14" w14:textId="77777777" w:rsidR="00436399" w:rsidRDefault="00BB2289" w:rsidP="00436399">
      <w:pPr>
        <w:pStyle w:val="ListParagraph"/>
        <w:numPr>
          <w:ilvl w:val="1"/>
          <w:numId w:val="18"/>
        </w:numPr>
      </w:pPr>
      <w:r>
        <w:t>Study the effects of the presence of humans and food on the behavior of squirrels</w:t>
      </w:r>
    </w:p>
    <w:p w14:paraId="20C1212F" w14:textId="77777777" w:rsidR="003A08BA" w:rsidRDefault="00BB2289" w:rsidP="003A08BA">
      <w:pPr>
        <w:pStyle w:val="ListParagraph"/>
        <w:numPr>
          <w:ilvl w:val="1"/>
          <w:numId w:val="18"/>
        </w:numPr>
      </w:pPr>
      <w:r>
        <w:t xml:space="preserve">Study the </w:t>
      </w:r>
      <w:r w:rsidR="003A08BA">
        <w:t>effects of sugar intake and diet type on energy levels in college students</w:t>
      </w:r>
    </w:p>
    <w:p w14:paraId="2C22B93B" w14:textId="77777777" w:rsidR="003A08BA" w:rsidRDefault="003A08BA" w:rsidP="003A08BA"/>
    <w:p w14:paraId="4B28C5E7" w14:textId="77777777" w:rsidR="00300698" w:rsidRDefault="003D7B31" w:rsidP="00300698">
      <w:pPr>
        <w:pStyle w:val="Heading1"/>
      </w:pPr>
      <w:sdt>
        <w:sdtPr>
          <w:alias w:val="Education:"/>
          <w:tag w:val="Education:"/>
          <w:id w:val="1516970808"/>
          <w:placeholder>
            <w:docPart w:val="3AD9E6468FF9734F8CE7F6E87635D95C"/>
          </w:placeholder>
          <w:temporary/>
          <w:showingPlcHdr/>
          <w15:appearance w15:val="hidden"/>
        </w:sdtPr>
        <w:sdtEndPr/>
        <w:sdtContent>
          <w:r w:rsidR="00300698"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E7766" w14:paraId="5887B3BC" w14:textId="77777777" w:rsidTr="005C0355">
        <w:trPr>
          <w:trHeight w:val="216"/>
        </w:trPr>
        <w:tc>
          <w:tcPr>
            <w:tcW w:w="6485" w:type="dxa"/>
          </w:tcPr>
          <w:p w14:paraId="763D14F8" w14:textId="5D7465D7" w:rsidR="00300698" w:rsidRDefault="00215B84" w:rsidP="007D5AB6">
            <w:pPr>
              <w:pStyle w:val="Heading2"/>
            </w:pPr>
            <w:r>
              <w:t>University of Texas at Austin</w:t>
            </w:r>
          </w:p>
          <w:p w14:paraId="205A5712" w14:textId="77777777" w:rsidR="00D3324E" w:rsidRDefault="00177345" w:rsidP="00AA1ACB">
            <w:pPr>
              <w:pStyle w:val="Location"/>
            </w:pPr>
            <w:r>
              <w:t>Austin, TX</w:t>
            </w:r>
          </w:p>
          <w:p w14:paraId="44CB1372" w14:textId="091AED8D" w:rsidR="00177345" w:rsidRDefault="00177345" w:rsidP="00177345">
            <w:pPr>
              <w:pStyle w:val="ListParagraph"/>
            </w:pPr>
            <w:r>
              <w:t>B</w:t>
            </w:r>
            <w:r w:rsidR="00F57E5B">
              <w:t>S Computational Biology</w:t>
            </w:r>
            <w:r>
              <w:t xml:space="preserve"> – Anticipated May 2021</w:t>
            </w:r>
          </w:p>
          <w:p w14:paraId="069E0E1F" w14:textId="65DFEF4B" w:rsidR="00357A50" w:rsidRPr="00AA1ACB" w:rsidRDefault="00177345" w:rsidP="00C80489">
            <w:pPr>
              <w:pStyle w:val="ListParagraph"/>
            </w:pPr>
            <w:r>
              <w:t>Elements of Computing Certificate – Anticipated May 2021</w:t>
            </w:r>
          </w:p>
        </w:tc>
        <w:tc>
          <w:tcPr>
            <w:tcW w:w="2155" w:type="dxa"/>
          </w:tcPr>
          <w:p w14:paraId="7890728E" w14:textId="77777777" w:rsidR="00300698" w:rsidRPr="006962EF" w:rsidRDefault="00177345" w:rsidP="006962EF">
            <w:pPr>
              <w:pStyle w:val="Dates"/>
            </w:pPr>
            <w:r>
              <w:t>August 2017 – May 2021</w:t>
            </w:r>
          </w:p>
        </w:tc>
      </w:tr>
    </w:tbl>
    <w:p w14:paraId="690720C4" w14:textId="77777777" w:rsidR="003A08BA" w:rsidRDefault="003A08BA" w:rsidP="003A08BA">
      <w:pPr>
        <w:rPr>
          <w:b/>
          <w:bCs/>
        </w:rPr>
      </w:pPr>
    </w:p>
    <w:p w14:paraId="5180E781" w14:textId="77777777" w:rsidR="003A08BA" w:rsidRDefault="003A08BA" w:rsidP="003A08BA">
      <w:pPr>
        <w:pStyle w:val="Heading1"/>
      </w:pPr>
      <w:r>
        <w:lastRenderedPageBreak/>
        <w:t>Relevant courses</w:t>
      </w:r>
    </w:p>
    <w:p w14:paraId="593E13B5" w14:textId="77777777" w:rsidR="003A08BA" w:rsidRDefault="003A08BA" w:rsidP="004D0848">
      <w:pPr>
        <w:pStyle w:val="Heading2"/>
        <w:sectPr w:rsidR="003A08BA" w:rsidSect="003A08BA">
          <w:type w:val="continuous"/>
          <w:pgSz w:w="12240" w:h="15840"/>
          <w:pgMar w:top="1440" w:right="1800" w:bottom="1080" w:left="1800" w:header="720" w:footer="720" w:gutter="0"/>
          <w:cols w:space="720"/>
          <w:docGrid w:linePitch="360"/>
        </w:sectPr>
      </w:pPr>
    </w:p>
    <w:p w14:paraId="3D86EA69" w14:textId="77777777" w:rsidR="003A08BA" w:rsidRDefault="003A08BA" w:rsidP="003A08BA">
      <w:pPr>
        <w:rPr>
          <w:b/>
          <w:bCs/>
        </w:rPr>
        <w:sectPr w:rsidR="003A08BA" w:rsidSect="003A08BA">
          <w:type w:val="continuous"/>
          <w:pgSz w:w="12240" w:h="15840"/>
          <w:pgMar w:top="1440" w:right="1800" w:bottom="1080" w:left="1800" w:header="720" w:footer="720" w:gutter="0"/>
          <w:cols w:num="2" w:space="720"/>
          <w:docGrid w:linePitch="360"/>
        </w:sectPr>
      </w:pPr>
    </w:p>
    <w:p w14:paraId="7BDB87F2" w14:textId="77777777" w:rsidR="003A08BA" w:rsidRPr="00406C87" w:rsidRDefault="003A08BA" w:rsidP="003A08BA">
      <w:pPr>
        <w:ind w:left="360"/>
        <w:rPr>
          <w:b/>
          <w:bCs/>
        </w:rPr>
      </w:pPr>
      <w:r>
        <w:rPr>
          <w:b/>
          <w:bCs/>
        </w:rPr>
        <w:t>UT Austin</w:t>
      </w:r>
    </w:p>
    <w:p w14:paraId="2FFB4BE5" w14:textId="77777777" w:rsidR="003A08BA" w:rsidRDefault="003A08BA" w:rsidP="003A08BA">
      <w:pPr>
        <w:pStyle w:val="ListParagraph"/>
        <w:numPr>
          <w:ilvl w:val="0"/>
          <w:numId w:val="20"/>
        </w:numPr>
      </w:pPr>
      <w:r>
        <w:t>Introduction to Programming</w:t>
      </w:r>
      <w:r>
        <w:tab/>
      </w:r>
    </w:p>
    <w:p w14:paraId="569B6921" w14:textId="20D90476" w:rsidR="003A08BA" w:rsidRDefault="003A08BA" w:rsidP="003A08BA">
      <w:pPr>
        <w:pStyle w:val="ListParagraph"/>
        <w:numPr>
          <w:ilvl w:val="0"/>
          <w:numId w:val="20"/>
        </w:numPr>
      </w:pPr>
      <w:r>
        <w:t>Elements of Software Design</w:t>
      </w:r>
    </w:p>
    <w:p w14:paraId="408CDFFE" w14:textId="020FCA7D" w:rsidR="00E300E5" w:rsidRDefault="00E300E5" w:rsidP="00E300E5">
      <w:pPr>
        <w:pStyle w:val="ListParagraph"/>
        <w:numPr>
          <w:ilvl w:val="0"/>
          <w:numId w:val="20"/>
        </w:numPr>
      </w:pPr>
      <w:r>
        <w:t>Software Engineering</w:t>
      </w:r>
    </w:p>
    <w:p w14:paraId="231D0822" w14:textId="5442655F" w:rsidR="003A08BA" w:rsidRDefault="003A08BA" w:rsidP="003A08BA">
      <w:pPr>
        <w:pStyle w:val="ListParagraph"/>
        <w:numPr>
          <w:ilvl w:val="0"/>
          <w:numId w:val="20"/>
        </w:numPr>
      </w:pPr>
      <w:r>
        <w:t>Biostatistics</w:t>
      </w:r>
    </w:p>
    <w:p w14:paraId="1237D896" w14:textId="75EB014B" w:rsidR="00AC6C04" w:rsidRDefault="00AC6C04" w:rsidP="00AC6C04">
      <w:pPr>
        <w:pStyle w:val="ListParagraph"/>
        <w:numPr>
          <w:ilvl w:val="0"/>
          <w:numId w:val="20"/>
        </w:numPr>
      </w:pPr>
      <w:r>
        <w:t>Computational Biology (both in R and Python)</w:t>
      </w:r>
    </w:p>
    <w:p w14:paraId="2BCDBE78" w14:textId="116E35B0" w:rsidR="003A08BA" w:rsidRDefault="003A08BA" w:rsidP="003A08BA">
      <w:pPr>
        <w:pStyle w:val="ListParagraph"/>
        <w:numPr>
          <w:ilvl w:val="0"/>
          <w:numId w:val="20"/>
        </w:numPr>
      </w:pPr>
      <w:r>
        <w:t>Data Mining</w:t>
      </w:r>
    </w:p>
    <w:p w14:paraId="075E24B8" w14:textId="67781D4E" w:rsidR="00D34777" w:rsidRDefault="00AC6C04" w:rsidP="00D34777">
      <w:pPr>
        <w:pStyle w:val="ListParagraph"/>
        <w:numPr>
          <w:ilvl w:val="0"/>
          <w:numId w:val="20"/>
        </w:numPr>
      </w:pPr>
      <w:r>
        <w:t>Probability</w:t>
      </w:r>
    </w:p>
    <w:p w14:paraId="4C0E632C" w14:textId="4C0217F6" w:rsidR="00AC6C04" w:rsidRDefault="00AC6C04" w:rsidP="00AC6C04">
      <w:pPr>
        <w:pStyle w:val="ListParagraph"/>
        <w:numPr>
          <w:ilvl w:val="0"/>
          <w:numId w:val="20"/>
        </w:numPr>
      </w:pPr>
      <w:r>
        <w:t>Linear Algebra</w:t>
      </w:r>
      <w:r w:rsidR="00E300E5">
        <w:t xml:space="preserve"> &amp; Matrices</w:t>
      </w:r>
    </w:p>
    <w:p w14:paraId="28A91516" w14:textId="06092CE1" w:rsidR="00AC6C04" w:rsidRDefault="003A08BA" w:rsidP="00D34777">
      <w:pPr>
        <w:pStyle w:val="ListParagraph"/>
        <w:numPr>
          <w:ilvl w:val="0"/>
          <w:numId w:val="20"/>
        </w:numPr>
      </w:pPr>
      <w:r>
        <w:t>Differential and Integral Calculus</w:t>
      </w:r>
    </w:p>
    <w:p w14:paraId="290B6AAA" w14:textId="07143768" w:rsidR="00D34777" w:rsidRDefault="00D34777" w:rsidP="00D34777">
      <w:pPr>
        <w:pStyle w:val="ListParagraph"/>
        <w:numPr>
          <w:ilvl w:val="0"/>
          <w:numId w:val="20"/>
        </w:numPr>
      </w:pPr>
      <w:r>
        <w:t xml:space="preserve">Finance </w:t>
      </w:r>
    </w:p>
    <w:p w14:paraId="2D9E4BFA" w14:textId="6B620404" w:rsidR="00D34777" w:rsidRDefault="00D34777" w:rsidP="00D34777">
      <w:pPr>
        <w:pStyle w:val="ListParagraph"/>
        <w:numPr>
          <w:ilvl w:val="0"/>
          <w:numId w:val="20"/>
        </w:numPr>
      </w:pPr>
      <w:r>
        <w:t>Accounting</w:t>
      </w:r>
    </w:p>
    <w:p w14:paraId="2A410F3B" w14:textId="2B8F5B07" w:rsidR="00E63EA4" w:rsidRDefault="00E63EA4" w:rsidP="00D34777">
      <w:pPr>
        <w:pStyle w:val="ListParagraph"/>
        <w:numPr>
          <w:ilvl w:val="0"/>
          <w:numId w:val="20"/>
        </w:numPr>
      </w:pPr>
      <w:r>
        <w:t>Innovation/Entrepreneurship</w:t>
      </w:r>
    </w:p>
    <w:p w14:paraId="1D3D1DEC" w14:textId="77777777" w:rsidR="00D34777" w:rsidRDefault="00D34777" w:rsidP="00D34777">
      <w:pPr>
        <w:ind w:left="360"/>
      </w:pPr>
    </w:p>
    <w:p w14:paraId="6D0044E0" w14:textId="5B07B080" w:rsidR="003A08BA" w:rsidRDefault="003A08BA" w:rsidP="00D34777">
      <w:pPr>
        <w:ind w:firstLine="360"/>
        <w:rPr>
          <w:b/>
          <w:bCs/>
        </w:rPr>
      </w:pPr>
      <w:r>
        <w:rPr>
          <w:b/>
          <w:bCs/>
        </w:rPr>
        <w:t>Udemy</w:t>
      </w:r>
    </w:p>
    <w:p w14:paraId="3E5F340B" w14:textId="77777777" w:rsidR="003A08BA" w:rsidRPr="00436399" w:rsidRDefault="003A08BA" w:rsidP="003A08BA">
      <w:pPr>
        <w:pStyle w:val="ListParagraph"/>
        <w:numPr>
          <w:ilvl w:val="0"/>
          <w:numId w:val="20"/>
        </w:numPr>
        <w:rPr>
          <w:b/>
          <w:bCs/>
        </w:rPr>
      </w:pPr>
      <w:r>
        <w:t>Machine Learning</w:t>
      </w:r>
    </w:p>
    <w:p w14:paraId="655C6EC6" w14:textId="77777777" w:rsidR="003A08BA" w:rsidRPr="00436399" w:rsidRDefault="003A08BA" w:rsidP="003A08BA">
      <w:pPr>
        <w:pStyle w:val="ListParagraph"/>
        <w:numPr>
          <w:ilvl w:val="0"/>
          <w:numId w:val="20"/>
        </w:numPr>
        <w:rPr>
          <w:b/>
          <w:bCs/>
        </w:rPr>
      </w:pPr>
      <w:r>
        <w:t>Deep Learning</w:t>
      </w:r>
    </w:p>
    <w:p w14:paraId="26128789" w14:textId="77777777" w:rsidR="003A08BA" w:rsidRPr="003A08BA" w:rsidRDefault="003A08BA" w:rsidP="003A08BA">
      <w:pPr>
        <w:pStyle w:val="ListParagraph"/>
        <w:numPr>
          <w:ilvl w:val="0"/>
          <w:numId w:val="20"/>
        </w:numPr>
        <w:rPr>
          <w:b/>
          <w:bCs/>
        </w:rPr>
      </w:pPr>
      <w:r>
        <w:t>Artificial Intelligence</w:t>
      </w:r>
    </w:p>
    <w:p w14:paraId="514EDE56" w14:textId="77777777" w:rsidR="003A08BA" w:rsidRDefault="003A08BA" w:rsidP="003A08BA">
      <w:pPr>
        <w:rPr>
          <w:b/>
          <w:bCs/>
        </w:rPr>
      </w:pPr>
    </w:p>
    <w:p w14:paraId="7C17445E" w14:textId="7C5C377C" w:rsidR="00357A50" w:rsidRDefault="00357A50" w:rsidP="003A08BA">
      <w:pPr>
        <w:rPr>
          <w:b/>
          <w:bCs/>
        </w:rPr>
      </w:pPr>
    </w:p>
    <w:p w14:paraId="78C983E2" w14:textId="77777777" w:rsidR="00357A50" w:rsidRDefault="00357A50" w:rsidP="003A08BA">
      <w:pPr>
        <w:rPr>
          <w:b/>
          <w:bCs/>
        </w:rPr>
      </w:pPr>
    </w:p>
    <w:p w14:paraId="4E3B0CA2" w14:textId="77777777" w:rsidR="00357A50" w:rsidRDefault="00357A50" w:rsidP="003A08BA">
      <w:pPr>
        <w:rPr>
          <w:b/>
          <w:bCs/>
        </w:rPr>
      </w:pPr>
    </w:p>
    <w:p w14:paraId="75FD9D0B" w14:textId="6C22F7B8" w:rsidR="00357A50" w:rsidRDefault="00357A50" w:rsidP="003A08BA">
      <w:pPr>
        <w:rPr>
          <w:b/>
          <w:bCs/>
        </w:rPr>
      </w:pPr>
    </w:p>
    <w:p w14:paraId="14863998" w14:textId="77777777" w:rsidR="00357A50" w:rsidRDefault="00357A50" w:rsidP="003A08BA">
      <w:pPr>
        <w:rPr>
          <w:b/>
          <w:bCs/>
        </w:rPr>
      </w:pPr>
    </w:p>
    <w:p w14:paraId="1E17403E" w14:textId="77777777" w:rsidR="00357A50" w:rsidRDefault="00357A50" w:rsidP="003A08BA">
      <w:pPr>
        <w:rPr>
          <w:b/>
          <w:bCs/>
        </w:rPr>
      </w:pPr>
    </w:p>
    <w:p w14:paraId="2FE651EF" w14:textId="1D7EA1F0" w:rsidR="00357A50" w:rsidRDefault="00357A50" w:rsidP="003A08BA">
      <w:pPr>
        <w:rPr>
          <w:b/>
          <w:bCs/>
        </w:rPr>
        <w:sectPr w:rsidR="00357A50" w:rsidSect="003A08BA">
          <w:type w:val="continuous"/>
          <w:pgSz w:w="12240" w:h="15840"/>
          <w:pgMar w:top="1440" w:right="1800" w:bottom="1080" w:left="1800" w:header="720" w:footer="720" w:gutter="0"/>
          <w:cols w:num="2" w:space="720"/>
          <w:docGrid w:linePitch="360"/>
        </w:sectPr>
      </w:pPr>
    </w:p>
    <w:tbl>
      <w:tblPr>
        <w:tblW w:w="3958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839"/>
      </w:tblGrid>
      <w:tr w:rsidR="003A08BA" w:rsidRPr="00DE7766" w14:paraId="5E911959" w14:textId="77777777" w:rsidTr="00D34777">
        <w:trPr>
          <w:trHeight w:val="1286"/>
        </w:trPr>
        <w:tc>
          <w:tcPr>
            <w:tcW w:w="6840" w:type="dxa"/>
          </w:tcPr>
          <w:p w14:paraId="09F38710" w14:textId="77777777" w:rsidR="003A08BA" w:rsidRDefault="003A08BA" w:rsidP="00A5724C">
            <w:pPr>
              <w:spacing w:before="0" w:after="0" w:line="240" w:lineRule="auto"/>
            </w:pPr>
          </w:p>
        </w:tc>
      </w:tr>
    </w:tbl>
    <w:p w14:paraId="7F864F6F" w14:textId="77777777" w:rsidR="003A08BA" w:rsidRDefault="003A08BA" w:rsidP="003A08BA">
      <w:pPr>
        <w:rPr>
          <w:b/>
          <w:bCs/>
        </w:rPr>
        <w:sectPr w:rsidR="003A08BA" w:rsidSect="003A08BA">
          <w:type w:val="continuous"/>
          <w:pgSz w:w="12240" w:h="15840"/>
          <w:pgMar w:top="1440" w:right="1800" w:bottom="1080" w:left="1800" w:header="720" w:footer="720" w:gutter="0"/>
          <w:cols w:space="720"/>
          <w:docGrid w:linePitch="360"/>
        </w:sectPr>
      </w:pPr>
    </w:p>
    <w:p w14:paraId="5EA248F0" w14:textId="77777777" w:rsidR="003A08BA" w:rsidRPr="003A08BA" w:rsidRDefault="003A08BA" w:rsidP="003A08BA">
      <w:pPr>
        <w:rPr>
          <w:b/>
          <w:bCs/>
        </w:rPr>
      </w:pPr>
    </w:p>
    <w:sectPr w:rsidR="003A08BA" w:rsidRPr="003A08BA" w:rsidSect="00406C87">
      <w:type w:val="continuous"/>
      <w:pgSz w:w="12240" w:h="15840"/>
      <w:pgMar w:top="1440" w:right="1800" w:bottom="1080" w:left="18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6D384" w14:textId="77777777" w:rsidR="003D7B31" w:rsidRDefault="003D7B31" w:rsidP="00580C51">
      <w:pPr>
        <w:spacing w:before="0" w:after="0" w:line="240" w:lineRule="auto"/>
      </w:pPr>
      <w:r>
        <w:separator/>
      </w:r>
    </w:p>
  </w:endnote>
  <w:endnote w:type="continuationSeparator" w:id="0">
    <w:p w14:paraId="0D08F079" w14:textId="77777777" w:rsidR="003D7B31" w:rsidRDefault="003D7B31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1E7DB" w14:textId="77777777" w:rsidR="003D7B31" w:rsidRDefault="003D7B31" w:rsidP="00580C51">
      <w:pPr>
        <w:spacing w:before="0" w:after="0" w:line="240" w:lineRule="auto"/>
      </w:pPr>
      <w:r>
        <w:separator/>
      </w:r>
    </w:p>
  </w:footnote>
  <w:footnote w:type="continuationSeparator" w:id="0">
    <w:p w14:paraId="17A1C978" w14:textId="77777777" w:rsidR="003D7B31" w:rsidRDefault="003D7B31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0D9D056D"/>
    <w:multiLevelType w:val="hybridMultilevel"/>
    <w:tmpl w:val="C25CC6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0BE02C3"/>
    <w:multiLevelType w:val="hybridMultilevel"/>
    <w:tmpl w:val="65D89464"/>
    <w:lvl w:ilvl="0" w:tplc="9B9C5566"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DD6117"/>
    <w:multiLevelType w:val="hybridMultilevel"/>
    <w:tmpl w:val="E70EBF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519061B"/>
    <w:multiLevelType w:val="hybridMultilevel"/>
    <w:tmpl w:val="C0446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6" w15:restartNumberingAfterBreak="0">
    <w:nsid w:val="199114EE"/>
    <w:multiLevelType w:val="hybridMultilevel"/>
    <w:tmpl w:val="FA10E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BB670E"/>
    <w:multiLevelType w:val="hybridMultilevel"/>
    <w:tmpl w:val="89B8E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3404EE6"/>
    <w:multiLevelType w:val="hybridMultilevel"/>
    <w:tmpl w:val="47F61B6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49311B9B"/>
    <w:multiLevelType w:val="hybridMultilevel"/>
    <w:tmpl w:val="C850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7870FE"/>
    <w:multiLevelType w:val="hybridMultilevel"/>
    <w:tmpl w:val="C5F614B8"/>
    <w:lvl w:ilvl="0" w:tplc="9B9C5566"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5" w15:restartNumberingAfterBreak="0">
    <w:nsid w:val="6A453012"/>
    <w:multiLevelType w:val="hybridMultilevel"/>
    <w:tmpl w:val="C00E8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7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10"/>
  </w:num>
  <w:num w:numId="4">
    <w:abstractNumId w:val="15"/>
  </w:num>
  <w:num w:numId="5">
    <w:abstractNumId w:val="17"/>
  </w:num>
  <w:num w:numId="6">
    <w:abstractNumId w:val="24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7"/>
  </w:num>
  <w:num w:numId="19">
    <w:abstractNumId w:val="28"/>
  </w:num>
  <w:num w:numId="20">
    <w:abstractNumId w:val="16"/>
  </w:num>
  <w:num w:numId="21">
    <w:abstractNumId w:val="20"/>
  </w:num>
  <w:num w:numId="22">
    <w:abstractNumId w:val="13"/>
  </w:num>
  <w:num w:numId="23">
    <w:abstractNumId w:val="21"/>
  </w:num>
  <w:num w:numId="24">
    <w:abstractNumId w:val="18"/>
  </w:num>
  <w:num w:numId="25">
    <w:abstractNumId w:val="25"/>
  </w:num>
  <w:num w:numId="26">
    <w:abstractNumId w:val="23"/>
  </w:num>
  <w:num w:numId="27">
    <w:abstractNumId w:val="12"/>
  </w:num>
  <w:num w:numId="28">
    <w:abstractNumId w:val="11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E4"/>
    <w:rsid w:val="000022EB"/>
    <w:rsid w:val="000214BD"/>
    <w:rsid w:val="00033380"/>
    <w:rsid w:val="00034F0A"/>
    <w:rsid w:val="00037812"/>
    <w:rsid w:val="0006276C"/>
    <w:rsid w:val="000701B2"/>
    <w:rsid w:val="00075E73"/>
    <w:rsid w:val="00081583"/>
    <w:rsid w:val="000B0EE9"/>
    <w:rsid w:val="000B778F"/>
    <w:rsid w:val="0010077D"/>
    <w:rsid w:val="00116379"/>
    <w:rsid w:val="0013567F"/>
    <w:rsid w:val="00165BAF"/>
    <w:rsid w:val="00177345"/>
    <w:rsid w:val="00177AA8"/>
    <w:rsid w:val="00190617"/>
    <w:rsid w:val="001B4B27"/>
    <w:rsid w:val="00215B84"/>
    <w:rsid w:val="0025418C"/>
    <w:rsid w:val="00264F92"/>
    <w:rsid w:val="002776EB"/>
    <w:rsid w:val="002911C8"/>
    <w:rsid w:val="002A0B18"/>
    <w:rsid w:val="002E5FE0"/>
    <w:rsid w:val="00300698"/>
    <w:rsid w:val="00301257"/>
    <w:rsid w:val="00306C2A"/>
    <w:rsid w:val="00323AAA"/>
    <w:rsid w:val="00336FED"/>
    <w:rsid w:val="00357A50"/>
    <w:rsid w:val="00361AFB"/>
    <w:rsid w:val="003626D2"/>
    <w:rsid w:val="00374E86"/>
    <w:rsid w:val="0037523E"/>
    <w:rsid w:val="003755B0"/>
    <w:rsid w:val="00375877"/>
    <w:rsid w:val="003A08BA"/>
    <w:rsid w:val="003D7B31"/>
    <w:rsid w:val="003F5303"/>
    <w:rsid w:val="00406C87"/>
    <w:rsid w:val="0041118B"/>
    <w:rsid w:val="00436399"/>
    <w:rsid w:val="00442EA1"/>
    <w:rsid w:val="00464CE4"/>
    <w:rsid w:val="004C0972"/>
    <w:rsid w:val="004D6619"/>
    <w:rsid w:val="00557584"/>
    <w:rsid w:val="00580C51"/>
    <w:rsid w:val="005C0355"/>
    <w:rsid w:val="005C5D33"/>
    <w:rsid w:val="00650E78"/>
    <w:rsid w:val="006962EF"/>
    <w:rsid w:val="006E2432"/>
    <w:rsid w:val="007001D6"/>
    <w:rsid w:val="00723045"/>
    <w:rsid w:val="00742491"/>
    <w:rsid w:val="00790D50"/>
    <w:rsid w:val="007A2F12"/>
    <w:rsid w:val="007C5B9E"/>
    <w:rsid w:val="007D5AB6"/>
    <w:rsid w:val="007F077A"/>
    <w:rsid w:val="008639EB"/>
    <w:rsid w:val="00866CF9"/>
    <w:rsid w:val="008E18D5"/>
    <w:rsid w:val="0090731C"/>
    <w:rsid w:val="00907793"/>
    <w:rsid w:val="009077DC"/>
    <w:rsid w:val="00942976"/>
    <w:rsid w:val="009548CA"/>
    <w:rsid w:val="00987217"/>
    <w:rsid w:val="00987853"/>
    <w:rsid w:val="00A07D6A"/>
    <w:rsid w:val="00A5724C"/>
    <w:rsid w:val="00A84E65"/>
    <w:rsid w:val="00AA1ACB"/>
    <w:rsid w:val="00AC26FD"/>
    <w:rsid w:val="00AC6C04"/>
    <w:rsid w:val="00AF0D04"/>
    <w:rsid w:val="00AF1168"/>
    <w:rsid w:val="00B54803"/>
    <w:rsid w:val="00B97A1E"/>
    <w:rsid w:val="00BB2289"/>
    <w:rsid w:val="00BB2B3D"/>
    <w:rsid w:val="00BC249D"/>
    <w:rsid w:val="00C069B4"/>
    <w:rsid w:val="00C302EE"/>
    <w:rsid w:val="00C55F0B"/>
    <w:rsid w:val="00C57C87"/>
    <w:rsid w:val="00C80489"/>
    <w:rsid w:val="00CD22BE"/>
    <w:rsid w:val="00D3324E"/>
    <w:rsid w:val="00D34777"/>
    <w:rsid w:val="00D449BA"/>
    <w:rsid w:val="00D4662D"/>
    <w:rsid w:val="00D64924"/>
    <w:rsid w:val="00D720EA"/>
    <w:rsid w:val="00D97489"/>
    <w:rsid w:val="00DE7766"/>
    <w:rsid w:val="00E300E5"/>
    <w:rsid w:val="00E33FCE"/>
    <w:rsid w:val="00E457C5"/>
    <w:rsid w:val="00E63EA4"/>
    <w:rsid w:val="00E64C2A"/>
    <w:rsid w:val="00E67ACF"/>
    <w:rsid w:val="00E85ACE"/>
    <w:rsid w:val="00EC45AA"/>
    <w:rsid w:val="00F35903"/>
    <w:rsid w:val="00F35D4E"/>
    <w:rsid w:val="00F4472F"/>
    <w:rsid w:val="00F510D1"/>
    <w:rsid w:val="00F5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020379"/>
  <w15:docId w15:val="{1103A025-701C-7148-A1E7-D721A1C7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nhideWhenUsed/>
    <w:rsid w:val="00464C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C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215B84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5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spacing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5D4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8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acadar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ia.cad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iacadar/Downloads/tf0280614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581CBA9D3B4004EB492C51239B15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2830A-4C4F-7C45-AE44-43D07BB1923D}"/>
      </w:docPartPr>
      <w:docPartBody>
        <w:p w:rsidR="007E52B8" w:rsidRDefault="00FC3E76">
          <w:pPr>
            <w:pStyle w:val="6581CBA9D3B4004EB492C51239B15DC1"/>
          </w:pPr>
          <w:r w:rsidRPr="00116379">
            <w:t>Languages</w:t>
          </w:r>
        </w:p>
      </w:docPartBody>
    </w:docPart>
    <w:docPart>
      <w:docPartPr>
        <w:name w:val="0C6F15127B525349AF49E4EAA0E62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9E5A3-36A2-1947-A6A1-5F8FAE7BE773}"/>
      </w:docPartPr>
      <w:docPartBody>
        <w:p w:rsidR="007E52B8" w:rsidRDefault="00FC3E76">
          <w:pPr>
            <w:pStyle w:val="0C6F15127B525349AF49E4EAA0E62020"/>
          </w:pPr>
          <w:r>
            <w:t>Experience</w:t>
          </w:r>
        </w:p>
      </w:docPartBody>
    </w:docPart>
    <w:docPart>
      <w:docPartPr>
        <w:name w:val="3AD9E6468FF9734F8CE7F6E87635D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AB16B-7029-944D-BDC7-6A9693900F6B}"/>
      </w:docPartPr>
      <w:docPartBody>
        <w:p w:rsidR="007E52B8" w:rsidRDefault="00FC3E76">
          <w:pPr>
            <w:pStyle w:val="3AD9E6468FF9734F8CE7F6E87635D95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06C"/>
    <w:rsid w:val="00242EC3"/>
    <w:rsid w:val="004E7515"/>
    <w:rsid w:val="00574BE2"/>
    <w:rsid w:val="00611E2A"/>
    <w:rsid w:val="00654A94"/>
    <w:rsid w:val="007E52B8"/>
    <w:rsid w:val="008A406E"/>
    <w:rsid w:val="008E406C"/>
    <w:rsid w:val="009E644B"/>
    <w:rsid w:val="00AF5F2A"/>
    <w:rsid w:val="00CA0D60"/>
    <w:rsid w:val="00D93559"/>
    <w:rsid w:val="00FC3E76"/>
    <w:rsid w:val="00FD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81CBA9D3B4004EB492C51239B15DC1">
    <w:name w:val="6581CBA9D3B4004EB492C51239B15DC1"/>
  </w:style>
  <w:style w:type="paragraph" w:customStyle="1" w:styleId="0C6F15127B525349AF49E4EAA0E62020">
    <w:name w:val="0C6F15127B525349AF49E4EAA0E62020"/>
  </w:style>
  <w:style w:type="paragraph" w:customStyle="1" w:styleId="3AD9E6468FF9734F8CE7F6E87635D95C">
    <w:name w:val="3AD9E6468FF9734F8CE7F6E87635D9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tf02806148.dotx</Template>
  <TotalTime>75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Cadar, Patricia</cp:lastModifiedBy>
  <cp:revision>18</cp:revision>
  <dcterms:created xsi:type="dcterms:W3CDTF">2020-03-02T19:34:00Z</dcterms:created>
  <dcterms:modified xsi:type="dcterms:W3CDTF">2021-01-20T23:40:00Z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